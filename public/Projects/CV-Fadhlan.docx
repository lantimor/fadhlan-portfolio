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A6D" w:rsidRDefault="00E01A22">
      <w:pPr>
        <w:pStyle w:val="Title"/>
      </w:pPr>
      <w:sdt>
        <w:sdtPr>
          <w:alias w:val="Enter your name:"/>
          <w:tag w:val=""/>
          <w:id w:val="-328297061"/>
          <w:placeholder>
            <w:docPart w:val="2CACA42D2622415583DA8FF9D9D5B98A"/>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5F7556">
            <w:t>Muhammad Fadhlan Ghilman Kusnadi</w:t>
          </w:r>
        </w:sdtContent>
      </w:sdt>
    </w:p>
    <w:p w:rsidR="00394A6D" w:rsidRDefault="005F7556">
      <w:proofErr w:type="spellStart"/>
      <w:proofErr w:type="gramStart"/>
      <w:r>
        <w:t>Cilandak</w:t>
      </w:r>
      <w:proofErr w:type="spellEnd"/>
      <w:r>
        <w:t xml:space="preserve">  Barat</w:t>
      </w:r>
      <w:proofErr w:type="gramEnd"/>
      <w:r w:rsidR="00CC75DB">
        <w:t xml:space="preserve">, </w:t>
      </w:r>
      <w:r>
        <w:t>Jakarta, 1240</w:t>
      </w:r>
      <w:r w:rsidR="007D00B3">
        <w:t> | </w:t>
      </w:r>
      <w:r>
        <w:t>+62 857-8014-1662 | fadhlan142005@gmail.com</w:t>
      </w:r>
    </w:p>
    <w:p w:rsidR="00394A6D" w:rsidRDefault="005F7556">
      <w:pPr>
        <w:pStyle w:val="Heading1"/>
      </w:pPr>
      <w:r>
        <w:t>Profile</w:t>
      </w:r>
    </w:p>
    <w:p w:rsidR="00394A6D" w:rsidRDefault="005F7556" w:rsidP="00DD4208">
      <w:pPr>
        <w:pStyle w:val="ListBullet"/>
      </w:pPr>
      <w:r>
        <w:t xml:space="preserve">A 4th-semester student at </w:t>
      </w:r>
      <w:r>
        <w:rPr>
          <w:rStyle w:val="Strong"/>
        </w:rPr>
        <w:t>Binus University</w:t>
      </w:r>
      <w:r>
        <w:t xml:space="preserve">, majoring in </w:t>
      </w:r>
      <w:r>
        <w:rPr>
          <w:rStyle w:val="Strong"/>
        </w:rPr>
        <w:t>Information Systems</w:t>
      </w:r>
      <w:r>
        <w:t xml:space="preserve"> with a concentration in </w:t>
      </w:r>
      <w:r>
        <w:rPr>
          <w:rStyle w:val="Strong"/>
        </w:rPr>
        <w:t>Business Intelligence</w:t>
      </w:r>
      <w:r>
        <w:t>.</w:t>
      </w:r>
      <w:r>
        <w:t xml:space="preserve"> </w:t>
      </w:r>
      <w:r>
        <w:t xml:space="preserve">Actively involved in the </w:t>
      </w:r>
      <w:r>
        <w:rPr>
          <w:rStyle w:val="Strong"/>
        </w:rPr>
        <w:t>B-</w:t>
      </w:r>
      <w:proofErr w:type="spellStart"/>
      <w:r>
        <w:rPr>
          <w:rStyle w:val="Strong"/>
        </w:rPr>
        <w:t>Preneur</w:t>
      </w:r>
      <w:proofErr w:type="spellEnd"/>
      <w:r>
        <w:t xml:space="preserve"> campus organization and various collaborative projects that enhance teamwork and interpersonal skills.</w:t>
      </w:r>
      <w:r>
        <w:t xml:space="preserve"> </w:t>
      </w:r>
      <w:r>
        <w:t>Proficient in using productivity and information technology tools, adaptable to new environments, able to work under pressure, and confident in public speaking. Highly enthusiastic about learning new things that support personal growth and contribute to professional development.</w:t>
      </w:r>
    </w:p>
    <w:sdt>
      <w:sdtPr>
        <w:alias w:val="Education:"/>
        <w:tag w:val="Education:"/>
        <w:id w:val="1513793667"/>
        <w:placeholder>
          <w:docPart w:val="2236D3C7E43F478489285A70C04AE5A7"/>
        </w:placeholder>
        <w:temporary/>
        <w:showingPlcHdr/>
        <w15:appearance w15:val="hidden"/>
      </w:sdtPr>
      <w:sdtEndPr/>
      <w:sdtContent>
        <w:p w:rsidR="00394A6D" w:rsidRDefault="007D00B3">
          <w:pPr>
            <w:pStyle w:val="Heading1"/>
          </w:pPr>
          <w:r>
            <w:t>Education</w:t>
          </w:r>
        </w:p>
      </w:sdtContent>
    </w:sdt>
    <w:p w:rsidR="00394A6D" w:rsidRDefault="005F7556">
      <w:pPr>
        <w:pStyle w:val="Heading2"/>
      </w:pPr>
      <w:r>
        <w:t>BINUS UNIVERSITY | 2023 - pRESENT |</w:t>
      </w:r>
    </w:p>
    <w:p w:rsidR="00394A6D" w:rsidRDefault="005F7556" w:rsidP="008916B6">
      <w:pPr>
        <w:pStyle w:val="ListBullet"/>
        <w:numPr>
          <w:ilvl w:val="0"/>
          <w:numId w:val="18"/>
        </w:numPr>
      </w:pPr>
      <w:r>
        <w:t>School of Information System – Business Intelligence Concentration</w:t>
      </w:r>
    </w:p>
    <w:p w:rsidR="00394A6D" w:rsidRDefault="005F7556" w:rsidP="005F7556">
      <w:pPr>
        <w:pStyle w:val="ListBullet"/>
      </w:pPr>
      <w:r>
        <w:t>GPA</w:t>
      </w:r>
      <w:r w:rsidR="007D00B3">
        <w:t xml:space="preserve">: </w:t>
      </w:r>
      <w:r>
        <w:t>3.62</w:t>
      </w:r>
    </w:p>
    <w:p w:rsidR="00394A6D" w:rsidRDefault="005F7556">
      <w:pPr>
        <w:pStyle w:val="Heading2"/>
      </w:pPr>
      <w:r>
        <w:t xml:space="preserve">SMA cenderawasih </w:t>
      </w:r>
      <w:proofErr w:type="gramStart"/>
      <w:r>
        <w:t>1  jakarta</w:t>
      </w:r>
      <w:proofErr w:type="gramEnd"/>
      <w:r w:rsidR="007D00B3">
        <w:t> | </w:t>
      </w:r>
      <w:r>
        <w:t>2020 - 2023 </w:t>
      </w:r>
    </w:p>
    <w:p w:rsidR="00394A6D" w:rsidRDefault="00E01A22">
      <w:pPr>
        <w:pStyle w:val="ListBullet"/>
      </w:pPr>
      <w:sdt>
        <w:sdtPr>
          <w:alias w:val="Major:"/>
          <w:tag w:val="Major:"/>
          <w:id w:val="1020971286"/>
          <w:placeholder>
            <w:docPart w:val="F4FA78CDD3384FCABC6AA4FEB421DD84"/>
          </w:placeholder>
          <w:temporary/>
          <w:showingPlcHdr/>
          <w15:appearance w15:val="hidden"/>
        </w:sdtPr>
        <w:sdtEndPr/>
        <w:sdtContent>
          <w:r w:rsidR="00D33143">
            <w:t>Major</w:t>
          </w:r>
        </w:sdtContent>
      </w:sdt>
      <w:r w:rsidR="007D00B3">
        <w:t xml:space="preserve">: </w:t>
      </w:r>
      <w:r w:rsidR="005F7556">
        <w:t>Science</w:t>
      </w:r>
    </w:p>
    <w:p w:rsidR="00394A6D" w:rsidRDefault="005F7556" w:rsidP="005F7556">
      <w:pPr>
        <w:pStyle w:val="ListBullet"/>
        <w:numPr>
          <w:ilvl w:val="0"/>
          <w:numId w:val="16"/>
        </w:numPr>
      </w:pPr>
      <w:r>
        <w:t>Final Score</w:t>
      </w:r>
      <w:r w:rsidR="007D00B3">
        <w:t xml:space="preserve">: </w:t>
      </w:r>
      <w:r>
        <w:t>87.37 (Ranked 4</w:t>
      </w:r>
      <w:r w:rsidRPr="005F7556">
        <w:rPr>
          <w:vertAlign w:val="superscript"/>
        </w:rPr>
        <w:t>th</w:t>
      </w:r>
      <w:r>
        <w:t xml:space="preserve"> in school)</w:t>
      </w:r>
    </w:p>
    <w:p w:rsidR="00142B09" w:rsidRDefault="00E01A22" w:rsidP="005F7556">
      <w:pPr>
        <w:pStyle w:val="Heading1"/>
        <w:tabs>
          <w:tab w:val="left" w:pos="2550"/>
        </w:tabs>
      </w:pPr>
      <w:sdt>
        <w:sdtPr>
          <w:alias w:val="Skills &amp; Abilities:"/>
          <w:tag w:val="Skills &amp; Abilities:"/>
          <w:id w:val="495469907"/>
          <w:placeholder>
            <w:docPart w:val="A9255705557E40E79FEF625A41CE78B7"/>
          </w:placeholder>
          <w:temporary/>
          <w:showingPlcHdr/>
          <w15:appearance w15:val="hidden"/>
        </w:sdtPr>
        <w:sdtEndPr/>
        <w:sdtContent>
          <w:r w:rsidR="007D00B3">
            <w:t>Skills &amp; Abilities</w:t>
          </w:r>
        </w:sdtContent>
      </w:sdt>
      <w:r w:rsidR="005F7556">
        <w:tab/>
      </w:r>
    </w:p>
    <w:p w:rsidR="00394A6D" w:rsidRDefault="00142B09">
      <w:pPr>
        <w:pStyle w:val="Heading2"/>
      </w:pPr>
      <w:r>
        <w:t>public speaking</w:t>
      </w:r>
    </w:p>
    <w:p w:rsidR="00394A6D" w:rsidRDefault="00142B09">
      <w:pPr>
        <w:pStyle w:val="ListBullet"/>
      </w:pPr>
      <w:r>
        <w:t>Able to communicate ideas clearly and confidently in front of an audience, gained through organizational and project presentation experiences.</w:t>
      </w:r>
    </w:p>
    <w:p w:rsidR="00394A6D" w:rsidRDefault="00142B09">
      <w:pPr>
        <w:pStyle w:val="Heading2"/>
      </w:pPr>
      <w:r>
        <w:t>Teamwork</w:t>
      </w:r>
    </w:p>
    <w:p w:rsidR="00394A6D" w:rsidRDefault="00142B09">
      <w:pPr>
        <w:pStyle w:val="ListBullet"/>
      </w:pPr>
      <w:r>
        <w:t>Experienced in working collaboratively within diverse teams to achieve shared goals and complete projects effectively.</w:t>
      </w:r>
    </w:p>
    <w:p w:rsidR="00394A6D" w:rsidRDefault="00142B09">
      <w:pPr>
        <w:pStyle w:val="Heading2"/>
      </w:pPr>
      <w:r>
        <w:t>creativity</w:t>
      </w:r>
    </w:p>
    <w:p w:rsidR="00394A6D" w:rsidRDefault="00142B09">
      <w:pPr>
        <w:pStyle w:val="ListBullet"/>
      </w:pPr>
      <w:r>
        <w:t xml:space="preserve">Skilled at generating new ideas and solutions, especially in </w:t>
      </w:r>
      <w:proofErr w:type="gramStart"/>
      <w:r>
        <w:t>problem-solving</w:t>
      </w:r>
      <w:proofErr w:type="gramEnd"/>
      <w:r>
        <w:t xml:space="preserve"> and design contexts.</w:t>
      </w:r>
    </w:p>
    <w:p w:rsidR="00394A6D" w:rsidRDefault="00142B09">
      <w:pPr>
        <w:pStyle w:val="Heading2"/>
      </w:pPr>
      <w:r>
        <w:t>problem solving</w:t>
      </w:r>
    </w:p>
    <w:p w:rsidR="00142B09" w:rsidRDefault="00142B09" w:rsidP="00142B09">
      <w:pPr>
        <w:pStyle w:val="ListBullet"/>
      </w:pPr>
      <w:r>
        <w:t>Capable of analyzing issues critically and finding efficient solutions under pressure.</w:t>
      </w:r>
    </w:p>
    <w:p w:rsidR="00142B09" w:rsidRDefault="00142B09" w:rsidP="00142B09">
      <w:pPr>
        <w:pStyle w:val="Heading2"/>
      </w:pPr>
      <w:r>
        <w:t>Multitasking</w:t>
      </w:r>
    </w:p>
    <w:p w:rsidR="00142B09" w:rsidRDefault="00142B09" w:rsidP="00142B09">
      <w:pPr>
        <w:pStyle w:val="ListBullet"/>
      </w:pPr>
      <w:r>
        <w:t>Proven ability to handle multiple responsibilities simultaneously without compromising quality or deadlines.</w:t>
      </w:r>
    </w:p>
    <w:p w:rsidR="00142B09" w:rsidRDefault="00142B09" w:rsidP="00142B09">
      <w:pPr>
        <w:pStyle w:val="Heading2"/>
      </w:pPr>
      <w:r>
        <w:t>Critical thinking</w:t>
      </w:r>
    </w:p>
    <w:p w:rsidR="00142B09" w:rsidRDefault="00142B09" w:rsidP="00142B09">
      <w:pPr>
        <w:pStyle w:val="ListBullet"/>
      </w:pPr>
      <w:r>
        <w:t>Strong analytical mindset with the ability to evaluate information objectively and make sound judgments.</w:t>
      </w:r>
    </w:p>
    <w:p w:rsidR="00142B09" w:rsidRDefault="00142B09" w:rsidP="00142B09">
      <w:pPr>
        <w:pStyle w:val="ListBullet"/>
        <w:numPr>
          <w:ilvl w:val="0"/>
          <w:numId w:val="0"/>
        </w:numPr>
        <w:ind w:left="360" w:hanging="360"/>
      </w:pPr>
    </w:p>
    <w:p w:rsidR="00142B09" w:rsidRDefault="00142B09" w:rsidP="00142B09">
      <w:pPr>
        <w:pStyle w:val="Heading1"/>
      </w:pPr>
      <w:r w:rsidRPr="00142B09">
        <w:lastRenderedPageBreak/>
        <w:t>Technical Skills</w:t>
      </w:r>
    </w:p>
    <w:p w:rsidR="00142B09" w:rsidRDefault="00142B09" w:rsidP="00142B09">
      <w:pPr>
        <w:pStyle w:val="Heading2"/>
      </w:pPr>
      <w:r>
        <w:t>sql (ddl &amp; dml)</w:t>
      </w:r>
    </w:p>
    <w:p w:rsidR="00142B09" w:rsidRDefault="00142B09" w:rsidP="00142B09">
      <w:pPr>
        <w:pStyle w:val="ListBullet"/>
      </w:pPr>
      <w:r>
        <w:t>Able to create, modify, and query relational databases using both Data Definition Language and Data Manipulation Language for data management and analysis.</w:t>
      </w:r>
    </w:p>
    <w:p w:rsidR="00142B09" w:rsidRDefault="00142B09" w:rsidP="00142B09">
      <w:pPr>
        <w:pStyle w:val="Heading2"/>
      </w:pPr>
      <w:r>
        <w:t>figma (ui/ux design)</w:t>
      </w:r>
    </w:p>
    <w:p w:rsidR="00142B09" w:rsidRDefault="00142B09" w:rsidP="00142B09">
      <w:pPr>
        <w:pStyle w:val="ListBullet"/>
      </w:pPr>
      <w:r>
        <w:t>Experienced in designing user interfaces and wireframes for websites and mobile applications, focusing on usability and design consistency.</w:t>
      </w:r>
    </w:p>
    <w:p w:rsidR="00142B09" w:rsidRDefault="00142B09" w:rsidP="00142B09">
      <w:pPr>
        <w:pStyle w:val="Heading2"/>
      </w:pPr>
      <w:r>
        <w:t>microsoft office (word, excel, powerpoint)</w:t>
      </w:r>
    </w:p>
    <w:p w:rsidR="00142B09" w:rsidRDefault="00142B09" w:rsidP="00142B09">
      <w:pPr>
        <w:pStyle w:val="ListBullet"/>
      </w:pPr>
      <w:r w:rsidRPr="00142B09">
        <w:t>Skilled in creating professional documents, reports, and presentations; proficient in data organization and visualization using Excel.</w:t>
      </w:r>
    </w:p>
    <w:p w:rsidR="00142B09" w:rsidRDefault="00142B09" w:rsidP="00142B09">
      <w:pPr>
        <w:pStyle w:val="Heading2"/>
      </w:pPr>
      <w:r>
        <w:t>visual studio code</w:t>
      </w:r>
    </w:p>
    <w:p w:rsidR="00142B09" w:rsidRDefault="00142B09" w:rsidP="00142B09">
      <w:pPr>
        <w:pStyle w:val="ListBullet"/>
      </w:pPr>
      <w:r w:rsidRPr="00142B09">
        <w:t>Familiar with web development principles, including writing and debugging basic front-end code to create interactive and responsive web pages.</w:t>
      </w:r>
    </w:p>
    <w:p w:rsidR="00142B09" w:rsidRDefault="00142B09" w:rsidP="00142B09">
      <w:pPr>
        <w:pStyle w:val="Heading2"/>
      </w:pPr>
      <w:r>
        <w:t>tableau &amp; power bi</w:t>
      </w:r>
    </w:p>
    <w:p w:rsidR="00142B09" w:rsidRDefault="00142B09" w:rsidP="00142B09">
      <w:pPr>
        <w:pStyle w:val="ListBullet"/>
      </w:pPr>
      <w:r w:rsidRPr="00142B09">
        <w:t>Capable of building dashboards and visual analytics for data interpretation and decision-making support.</w:t>
      </w:r>
    </w:p>
    <w:p w:rsidR="00142B09" w:rsidRDefault="00142B09" w:rsidP="00142B09">
      <w:pPr>
        <w:pStyle w:val="Heading2"/>
      </w:pPr>
      <w:r>
        <w:t>Canva</w:t>
      </w:r>
    </w:p>
    <w:p w:rsidR="00142B09" w:rsidRDefault="00142B09" w:rsidP="00142B09">
      <w:pPr>
        <w:pStyle w:val="ListBullet"/>
      </w:pPr>
      <w:r>
        <w:t>Competent in basic content creation, including</w:t>
      </w:r>
      <w:r>
        <w:t xml:space="preserve"> visual design</w:t>
      </w:r>
      <w:r>
        <w:t xml:space="preserve"> for marketing and presentation purposes.</w:t>
      </w:r>
    </w:p>
    <w:sdt>
      <w:sdtPr>
        <w:alias w:val="Experience:"/>
        <w:tag w:val="Experience:"/>
        <w:id w:val="1494989950"/>
        <w:placeholder>
          <w:docPart w:val="991D859DAD9D4728ADC5B395D7220F1D"/>
        </w:placeholder>
        <w:temporary/>
        <w:showingPlcHdr/>
        <w15:appearance w15:val="hidden"/>
      </w:sdtPr>
      <w:sdtEndPr/>
      <w:sdtContent>
        <w:p w:rsidR="00394A6D" w:rsidRDefault="007D00B3">
          <w:pPr>
            <w:pStyle w:val="Heading1"/>
          </w:pPr>
          <w:r>
            <w:t>Experience</w:t>
          </w:r>
        </w:p>
      </w:sdtContent>
    </w:sdt>
    <w:p w:rsidR="00394A6D" w:rsidRDefault="00142B09">
      <w:pPr>
        <w:pStyle w:val="Heading2"/>
      </w:pPr>
      <w:r>
        <w:t>logistics staff | b-preneur – binus university</w:t>
      </w:r>
      <w:r w:rsidR="007D00B3">
        <w:t> | </w:t>
      </w:r>
      <w:r>
        <w:t>2025</w:t>
      </w:r>
      <w:r w:rsidR="0077621B">
        <w:t xml:space="preserve"> </w:t>
      </w:r>
      <w:r>
        <w:t>–</w:t>
      </w:r>
      <w:r w:rsidR="0077621B">
        <w:t xml:space="preserve"> </w:t>
      </w:r>
      <w:r>
        <w:t>present</w:t>
      </w:r>
    </w:p>
    <w:sdt>
      <w:sdtPr>
        <w:alias w:val="Enter key responsibilities for job1:"/>
        <w:tag w:val="Enter key responsibilities for job1:"/>
        <w:id w:val="-513455036"/>
        <w:placeholder>
          <w:docPart w:val="7EF3A35D17C54C219F936801D826455B"/>
        </w:placeholder>
        <w:temporary/>
        <w:showingPlcHdr/>
        <w15:appearance w15:val="hidden"/>
      </w:sdtPr>
      <w:sdtEndPr/>
      <w:sdtContent>
        <w:p w:rsidR="00394A6D" w:rsidRDefault="007D00B3">
          <w:pPr>
            <w:pStyle w:val="ListBullet"/>
          </w:pPr>
          <w:r>
            <w:t>This is the place for a brief summary of your key responsibilities and most stellar accomplishments.</w:t>
          </w:r>
        </w:p>
      </w:sdtContent>
    </w:sdt>
    <w:p w:rsidR="00142B09" w:rsidRPr="00142B09" w:rsidRDefault="00142B09" w:rsidP="00142B09">
      <w:pPr>
        <w:pStyle w:val="ListBullet"/>
        <w:rPr>
          <w:lang w:eastAsia="en-US"/>
        </w:rPr>
      </w:pPr>
      <w:r w:rsidRPr="00142B09">
        <w:rPr>
          <w:lang w:eastAsia="en-US"/>
        </w:rPr>
        <w:t>Responsible for distributing event supplies and organizing items before and after events.</w:t>
      </w:r>
    </w:p>
    <w:p w:rsidR="00142B09" w:rsidRPr="00142B09" w:rsidRDefault="00142B09" w:rsidP="00142B09">
      <w:pPr>
        <w:pStyle w:val="ListBullet"/>
        <w:rPr>
          <w:lang w:eastAsia="en-US"/>
        </w:rPr>
      </w:pPr>
      <w:r w:rsidRPr="00142B09">
        <w:rPr>
          <w:lang w:eastAsia="en-US"/>
        </w:rPr>
        <w:t>Collaborated with team members to ensure smooth logistics and venue cleanliness.</w:t>
      </w:r>
    </w:p>
    <w:p w:rsidR="00142B09" w:rsidRPr="00142B09" w:rsidRDefault="00142B09" w:rsidP="00142B09">
      <w:pPr>
        <w:pStyle w:val="ListBullet"/>
        <w:rPr>
          <w:lang w:eastAsia="en-US"/>
        </w:rPr>
      </w:pPr>
      <w:r w:rsidRPr="00142B09">
        <w:rPr>
          <w:lang w:eastAsia="en-US"/>
        </w:rPr>
        <w:t>Demonstrated strong communication, coordination, and accountability skills in a dynamic environment.</w:t>
      </w:r>
    </w:p>
    <w:p w:rsidR="00D56207" w:rsidRDefault="00D56207" w:rsidP="00142B09">
      <w:pPr>
        <w:pStyle w:val="ListBullet"/>
        <w:numPr>
          <w:ilvl w:val="0"/>
          <w:numId w:val="0"/>
        </w:numPr>
        <w:ind w:left="360"/>
      </w:pPr>
      <w:bookmarkStart w:id="0" w:name="_GoBack"/>
      <w:bookmarkEnd w:id="0"/>
    </w:p>
    <w:sectPr w:rsidR="00D56207" w:rsidSect="00374627">
      <w:footerReference w:type="default" r:id="rId7"/>
      <w:pgSz w:w="12240" w:h="15840"/>
      <w:pgMar w:top="1008" w:right="1008" w:bottom="1152" w:left="100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A22" w:rsidRDefault="00E01A22">
      <w:pPr>
        <w:spacing w:after="0"/>
      </w:pPr>
      <w:r>
        <w:separator/>
      </w:r>
    </w:p>
  </w:endnote>
  <w:endnote w:type="continuationSeparator" w:id="0">
    <w:p w:rsidR="00E01A22" w:rsidRDefault="00E01A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A6D" w:rsidRDefault="00394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A22" w:rsidRDefault="00E01A22">
      <w:pPr>
        <w:spacing w:after="0"/>
      </w:pPr>
      <w:r>
        <w:separator/>
      </w:r>
    </w:p>
  </w:footnote>
  <w:footnote w:type="continuationSeparator" w:id="0">
    <w:p w:rsidR="00E01A22" w:rsidRDefault="00E01A2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728BBC"/>
    <w:lvl w:ilvl="0">
      <w:start w:val="1"/>
      <w:numFmt w:val="bullet"/>
      <w:pStyle w:val="ListBullet"/>
      <w:lvlText w:val="·"/>
      <w:lvlJc w:val="left"/>
      <w:pPr>
        <w:tabs>
          <w:tab w:val="num" w:pos="144"/>
        </w:tabs>
        <w:ind w:left="144" w:hanging="144"/>
      </w:pPr>
      <w:rPr>
        <w:rFonts w:ascii="Cambria" w:hAnsi="Cambria" w:hint="default"/>
      </w:rPr>
    </w:lvl>
  </w:abstractNum>
  <w:abstractNum w:abstractNumId="10"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1"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0"/>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556"/>
    <w:rsid w:val="00142B09"/>
    <w:rsid w:val="00374627"/>
    <w:rsid w:val="00394A6D"/>
    <w:rsid w:val="003F19B9"/>
    <w:rsid w:val="004476A1"/>
    <w:rsid w:val="005114E7"/>
    <w:rsid w:val="005E5E55"/>
    <w:rsid w:val="005F7556"/>
    <w:rsid w:val="00616068"/>
    <w:rsid w:val="006E401C"/>
    <w:rsid w:val="0077621B"/>
    <w:rsid w:val="007963CE"/>
    <w:rsid w:val="007D00B3"/>
    <w:rsid w:val="008916B6"/>
    <w:rsid w:val="008E10EB"/>
    <w:rsid w:val="009763C8"/>
    <w:rsid w:val="00A8131A"/>
    <w:rsid w:val="00B769EE"/>
    <w:rsid w:val="00C57E43"/>
    <w:rsid w:val="00C72B59"/>
    <w:rsid w:val="00CC75DB"/>
    <w:rsid w:val="00D33143"/>
    <w:rsid w:val="00D56207"/>
    <w:rsid w:val="00D765AF"/>
    <w:rsid w:val="00DD4208"/>
    <w:rsid w:val="00E01A22"/>
    <w:rsid w:val="00EA2B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134FB"/>
  <w15:chartTrackingRefBased/>
  <w15:docId w15:val="{DB97F908-8C07-475A-B275-C6CDDF540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semiHidden/>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uiPriority w:val="34"/>
    <w:semiHidden/>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customStyle="1" w:styleId="UnresolvedMention">
    <w:name w:val="Unresolved Mention"/>
    <w:basedOn w:val="DefaultParagraphFont"/>
    <w:uiPriority w:val="99"/>
    <w:semiHidden/>
    <w:unhideWhenUsed/>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11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ATS%20bold%20clas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CACA42D2622415583DA8FF9D9D5B98A"/>
        <w:category>
          <w:name w:val="General"/>
          <w:gallery w:val="placeholder"/>
        </w:category>
        <w:types>
          <w:type w:val="bbPlcHdr"/>
        </w:types>
        <w:behaviors>
          <w:behavior w:val="content"/>
        </w:behaviors>
        <w:guid w:val="{03527AF8-E024-47AE-890D-3AF2BDB8D8CE}"/>
      </w:docPartPr>
      <w:docPartBody>
        <w:p w:rsidR="00000000" w:rsidRDefault="008A4D01">
          <w:pPr>
            <w:pStyle w:val="2CACA42D2622415583DA8FF9D9D5B98A"/>
          </w:pPr>
          <w:r>
            <w:t>Your Name</w:t>
          </w:r>
        </w:p>
      </w:docPartBody>
    </w:docPart>
    <w:docPart>
      <w:docPartPr>
        <w:name w:val="2236D3C7E43F478489285A70C04AE5A7"/>
        <w:category>
          <w:name w:val="General"/>
          <w:gallery w:val="placeholder"/>
        </w:category>
        <w:types>
          <w:type w:val="bbPlcHdr"/>
        </w:types>
        <w:behaviors>
          <w:behavior w:val="content"/>
        </w:behaviors>
        <w:guid w:val="{F8F903F0-87D8-4084-AD56-D6A4644C4D3A}"/>
      </w:docPartPr>
      <w:docPartBody>
        <w:p w:rsidR="00000000" w:rsidRDefault="008A4D01">
          <w:pPr>
            <w:pStyle w:val="2236D3C7E43F478489285A70C04AE5A7"/>
          </w:pPr>
          <w:r>
            <w:t>Education</w:t>
          </w:r>
        </w:p>
      </w:docPartBody>
    </w:docPart>
    <w:docPart>
      <w:docPartPr>
        <w:name w:val="F4FA78CDD3384FCABC6AA4FEB421DD84"/>
        <w:category>
          <w:name w:val="General"/>
          <w:gallery w:val="placeholder"/>
        </w:category>
        <w:types>
          <w:type w:val="bbPlcHdr"/>
        </w:types>
        <w:behaviors>
          <w:behavior w:val="content"/>
        </w:behaviors>
        <w:guid w:val="{71001BD5-E5F8-404A-BD6F-D10F6EE71866}"/>
      </w:docPartPr>
      <w:docPartBody>
        <w:p w:rsidR="00000000" w:rsidRDefault="008A4D01">
          <w:pPr>
            <w:pStyle w:val="F4FA78CDD3384FCABC6AA4FEB421DD84"/>
          </w:pPr>
          <w:r>
            <w:t>Major</w:t>
          </w:r>
        </w:p>
      </w:docPartBody>
    </w:docPart>
    <w:docPart>
      <w:docPartPr>
        <w:name w:val="A9255705557E40E79FEF625A41CE78B7"/>
        <w:category>
          <w:name w:val="General"/>
          <w:gallery w:val="placeholder"/>
        </w:category>
        <w:types>
          <w:type w:val="bbPlcHdr"/>
        </w:types>
        <w:behaviors>
          <w:behavior w:val="content"/>
        </w:behaviors>
        <w:guid w:val="{95DB1FFA-04AA-4C20-8D33-B8258274DE33}"/>
      </w:docPartPr>
      <w:docPartBody>
        <w:p w:rsidR="00000000" w:rsidRDefault="008A4D01">
          <w:pPr>
            <w:pStyle w:val="A9255705557E40E79FEF625A41CE78B7"/>
          </w:pPr>
          <w:r>
            <w:t>Skills &amp; Abilities</w:t>
          </w:r>
        </w:p>
      </w:docPartBody>
    </w:docPart>
    <w:docPart>
      <w:docPartPr>
        <w:name w:val="991D859DAD9D4728ADC5B395D7220F1D"/>
        <w:category>
          <w:name w:val="General"/>
          <w:gallery w:val="placeholder"/>
        </w:category>
        <w:types>
          <w:type w:val="bbPlcHdr"/>
        </w:types>
        <w:behaviors>
          <w:behavior w:val="content"/>
        </w:behaviors>
        <w:guid w:val="{931FCF73-657D-4D77-8074-1D590F305667}"/>
      </w:docPartPr>
      <w:docPartBody>
        <w:p w:rsidR="00000000" w:rsidRDefault="008A4D01">
          <w:pPr>
            <w:pStyle w:val="991D859DAD9D4728ADC5B395D7220F1D"/>
          </w:pPr>
          <w:r>
            <w:t>Experience</w:t>
          </w:r>
        </w:p>
      </w:docPartBody>
    </w:docPart>
    <w:docPart>
      <w:docPartPr>
        <w:name w:val="7EF3A35D17C54C219F936801D826455B"/>
        <w:category>
          <w:name w:val="General"/>
          <w:gallery w:val="placeholder"/>
        </w:category>
        <w:types>
          <w:type w:val="bbPlcHdr"/>
        </w:types>
        <w:behaviors>
          <w:behavior w:val="content"/>
        </w:behaviors>
        <w:guid w:val="{A041D792-C24E-4802-A5D7-BBA9F11F22DD}"/>
      </w:docPartPr>
      <w:docPartBody>
        <w:p w:rsidR="00000000" w:rsidRDefault="008A4D01">
          <w:pPr>
            <w:pStyle w:val="7EF3A35D17C54C219F936801D826455B"/>
          </w:pPr>
          <w:r>
            <w:t>This is the place for a brief summary of your key responsibilities and most stellar accomplishments.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01"/>
    <w:rsid w:val="008A4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ACA42D2622415583DA8FF9D9D5B98A">
    <w:name w:val="2CACA42D2622415583DA8FF9D9D5B98A"/>
  </w:style>
  <w:style w:type="paragraph" w:customStyle="1" w:styleId="A5A61DEB8C4E4494AA8BFD1E03BCC78A">
    <w:name w:val="A5A61DEB8C4E4494AA8BFD1E03BCC78A"/>
  </w:style>
  <w:style w:type="paragraph" w:customStyle="1" w:styleId="6D7D9EB081994E8A93332C626AC7BBA8">
    <w:name w:val="6D7D9EB081994E8A93332C626AC7BBA8"/>
  </w:style>
  <w:style w:type="paragraph" w:customStyle="1" w:styleId="ECBCCE6059904E709A26CA3C3A2B9A0A">
    <w:name w:val="ECBCCE6059904E709A26CA3C3A2B9A0A"/>
  </w:style>
  <w:style w:type="paragraph" w:customStyle="1" w:styleId="79BC761753AA4AF8BC6A3F3A76619591">
    <w:name w:val="79BC761753AA4AF8BC6A3F3A76619591"/>
  </w:style>
  <w:style w:type="paragraph" w:customStyle="1" w:styleId="7F837F6A5A42459D8C57493ACE92FA6B">
    <w:name w:val="7F837F6A5A42459D8C57493ACE92FA6B"/>
  </w:style>
  <w:style w:type="paragraph" w:customStyle="1" w:styleId="6BAF7529BB384BC09DF64A155E087960">
    <w:name w:val="6BAF7529BB384BC09DF64A155E087960"/>
  </w:style>
  <w:style w:type="paragraph" w:customStyle="1" w:styleId="2236D3C7E43F478489285A70C04AE5A7">
    <w:name w:val="2236D3C7E43F478489285A70C04AE5A7"/>
  </w:style>
  <w:style w:type="paragraph" w:customStyle="1" w:styleId="6ADD909BF46A46AB813C2831C20C8437">
    <w:name w:val="6ADD909BF46A46AB813C2831C20C8437"/>
  </w:style>
  <w:style w:type="paragraph" w:customStyle="1" w:styleId="9050BE915DE04BBC87E10409EE26786F">
    <w:name w:val="9050BE915DE04BBC87E10409EE26786F"/>
  </w:style>
  <w:style w:type="paragraph" w:customStyle="1" w:styleId="351EC2DEAC814F29AC561F3A7EB0B599">
    <w:name w:val="351EC2DEAC814F29AC561F3A7EB0B599"/>
  </w:style>
  <w:style w:type="paragraph" w:customStyle="1" w:styleId="04E5093D1FC84AFBA7906BE57EA4F701">
    <w:name w:val="04E5093D1FC84AFBA7906BE57EA4F701"/>
  </w:style>
  <w:style w:type="paragraph" w:customStyle="1" w:styleId="C1EDE519D66D48FABB10A4CE64D0F9D2">
    <w:name w:val="C1EDE519D66D48FABB10A4CE64D0F9D2"/>
  </w:style>
  <w:style w:type="paragraph" w:customStyle="1" w:styleId="9124D5F7DFC3445F994D36142127CE53">
    <w:name w:val="9124D5F7DFC3445F994D36142127CE53"/>
  </w:style>
  <w:style w:type="paragraph" w:customStyle="1" w:styleId="06A57CC9E62641EDBD006F2D03BD170E">
    <w:name w:val="06A57CC9E62641EDBD006F2D03BD170E"/>
  </w:style>
  <w:style w:type="paragraph" w:customStyle="1" w:styleId="DC701362910E48EEA89384E3A5CA93AF">
    <w:name w:val="DC701362910E48EEA89384E3A5CA93AF"/>
  </w:style>
  <w:style w:type="paragraph" w:customStyle="1" w:styleId="F4FA78CDD3384FCABC6AA4FEB421DD84">
    <w:name w:val="F4FA78CDD3384FCABC6AA4FEB421DD84"/>
  </w:style>
  <w:style w:type="paragraph" w:customStyle="1" w:styleId="7D7E6BD23F664EFDB967EF6EDD61158E">
    <w:name w:val="7D7E6BD23F664EFDB967EF6EDD61158E"/>
  </w:style>
  <w:style w:type="paragraph" w:customStyle="1" w:styleId="804876E5DEFB475E88B4F3B673328E82">
    <w:name w:val="804876E5DEFB475E88B4F3B673328E82"/>
  </w:style>
  <w:style w:type="paragraph" w:customStyle="1" w:styleId="A9255705557E40E79FEF625A41CE78B7">
    <w:name w:val="A9255705557E40E79FEF625A41CE78B7"/>
  </w:style>
  <w:style w:type="paragraph" w:customStyle="1" w:styleId="CA39D9DF50F2492C9F863751E16A9149">
    <w:name w:val="CA39D9DF50F2492C9F863751E16A9149"/>
  </w:style>
  <w:style w:type="paragraph" w:customStyle="1" w:styleId="3B2CB7979B5A4B45A77B7CF924FCC5CE">
    <w:name w:val="3B2CB7979B5A4B45A77B7CF924FCC5CE"/>
  </w:style>
  <w:style w:type="paragraph" w:customStyle="1" w:styleId="2AB1704F305D49C5B7ABDC92A522178D">
    <w:name w:val="2AB1704F305D49C5B7ABDC92A522178D"/>
  </w:style>
  <w:style w:type="paragraph" w:customStyle="1" w:styleId="5003CFA043D9476CB3F22E753EEE95B0">
    <w:name w:val="5003CFA043D9476CB3F22E753EEE95B0"/>
  </w:style>
  <w:style w:type="paragraph" w:customStyle="1" w:styleId="836F2D6C4EE04F2B8B702841D169F612">
    <w:name w:val="836F2D6C4EE04F2B8B702841D169F612"/>
  </w:style>
  <w:style w:type="paragraph" w:customStyle="1" w:styleId="E3FAD0DFA6D34014B7BF62954AFD8BE1">
    <w:name w:val="E3FAD0DFA6D34014B7BF62954AFD8BE1"/>
  </w:style>
  <w:style w:type="paragraph" w:customStyle="1" w:styleId="4E4160F4AA7E4AE283B3C61649354CCD">
    <w:name w:val="4E4160F4AA7E4AE283B3C61649354CCD"/>
  </w:style>
  <w:style w:type="paragraph" w:customStyle="1" w:styleId="E4D70BCD4AB74ED5A58716FE426116EF">
    <w:name w:val="E4D70BCD4AB74ED5A58716FE426116EF"/>
  </w:style>
  <w:style w:type="paragraph" w:customStyle="1" w:styleId="991D859DAD9D4728ADC5B395D7220F1D">
    <w:name w:val="991D859DAD9D4728ADC5B395D7220F1D"/>
  </w:style>
  <w:style w:type="paragraph" w:customStyle="1" w:styleId="64DCBE0A8C3F4B779878D284CBD05446">
    <w:name w:val="64DCBE0A8C3F4B779878D284CBD05446"/>
  </w:style>
  <w:style w:type="paragraph" w:customStyle="1" w:styleId="161D7FADDB664917895067F7FD91B1A9">
    <w:name w:val="161D7FADDB664917895067F7FD91B1A9"/>
  </w:style>
  <w:style w:type="paragraph" w:customStyle="1" w:styleId="5D3E81E23FF347069BA5958370A16800">
    <w:name w:val="5D3E81E23FF347069BA5958370A16800"/>
  </w:style>
  <w:style w:type="paragraph" w:customStyle="1" w:styleId="A005C55AD5DD4194A04276980CBD06FA">
    <w:name w:val="A005C55AD5DD4194A04276980CBD06FA"/>
  </w:style>
  <w:style w:type="paragraph" w:customStyle="1" w:styleId="7EF3A35D17C54C219F936801D826455B">
    <w:name w:val="7EF3A35D17C54C219F936801D826455B"/>
  </w:style>
  <w:style w:type="paragraph" w:customStyle="1" w:styleId="8950E76117AC45AF96B353BFCD769796">
    <w:name w:val="8950E76117AC45AF96B353BFCD769796"/>
  </w:style>
  <w:style w:type="paragraph" w:customStyle="1" w:styleId="06E319BE86A34D2CB6146A17C3D24E65">
    <w:name w:val="06E319BE86A34D2CB6146A17C3D24E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ATS bold classic resume</Template>
  <TotalTime>21</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keywords/>
  <dc:description>Muhammad Fadhlan Ghilman Kusnadi</dc:description>
  <cp:lastModifiedBy>MUHAMMAD FADHLAN GHILMAN KUSNADI</cp:lastModifiedBy>
  <cp:revision>1</cp:revision>
  <dcterms:created xsi:type="dcterms:W3CDTF">2025-10-11T08:24:00Z</dcterms:created>
  <dcterms:modified xsi:type="dcterms:W3CDTF">2025-10-11T08:45:00Z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